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ő elrendezéstáblázat"/>
      </w:tblPr>
      <w:tblGrid>
        <w:gridCol w:w="3784"/>
        <w:gridCol w:w="6738"/>
      </w:tblGrid>
      <w:tr w:rsidR="002C2CDD" w:rsidRPr="00ED2AAF" w:rsidTr="00E114B6">
        <w:trPr>
          <w:trHeight w:val="7434"/>
        </w:trPr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181943" w:rsidRDefault="00FB0EC9" w:rsidP="00523479">
            <w:pPr>
              <w:pStyle w:val="Monogram"/>
              <w:rPr>
                <w:sz w:val="44"/>
                <w:szCs w:val="44"/>
                <w:lang w:val="hu-HU"/>
              </w:rPr>
            </w:pPr>
            <w:r w:rsidRPr="00181943">
              <w:rPr>
                <w:noProof/>
                <w:sz w:val="44"/>
                <w:szCs w:val="44"/>
                <w:lang w:val="hu-HU" w:eastAsia="hu-H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AE94760" wp14:editId="469ED1D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Csoport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Piros téglalap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Piros kör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Fehér kör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95182D" id="Csoport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">
                      <v:rect id="Piros téglalap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Piros kör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Fehér kör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181943" w:rsidRPr="00181943">
              <w:rPr>
                <w:sz w:val="44"/>
                <w:szCs w:val="44"/>
                <w:lang w:val="hu-HU"/>
              </w:rPr>
              <w:t>matiscsák márk</w:t>
            </w:r>
          </w:p>
          <w:bookmarkStart w:id="0" w:name="_GoBack"/>
          <w:p w:rsidR="00A50939" w:rsidRPr="00ED2AAF" w:rsidRDefault="00E96333" w:rsidP="007569C1">
            <w:pPr>
              <w:pStyle w:val="Cmsor3"/>
              <w:rPr>
                <w:lang w:val="hu-HU"/>
              </w:rPr>
            </w:pPr>
            <w:sdt>
              <w:sdtPr>
                <w:rPr>
                  <w:lang w:val="hu-HU"/>
                </w:rPr>
                <w:alias w:val="Célkitűzés:"/>
                <w:tag w:val="Célkitűzés:"/>
                <w:id w:val="319159961"/>
                <w:placeholder>
                  <w:docPart w:val="5F257DA262644E68912882CAF947CB27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ED2AAF">
                  <w:rPr>
                    <w:lang w:val="hu-HU" w:bidi="hu"/>
                  </w:rPr>
                  <w:t>Célkitűzés</w:t>
                </w:r>
              </w:sdtContent>
            </w:sdt>
          </w:p>
          <w:bookmarkEnd w:id="0"/>
          <w:p w:rsidR="002C2CDD" w:rsidRPr="00ED2AAF" w:rsidRDefault="006E0835" w:rsidP="00E114B6">
            <w:pPr>
              <w:rPr>
                <w:lang w:val="hu-HU"/>
              </w:rPr>
            </w:pPr>
            <w:r>
              <w:rPr>
                <w:lang w:val="hu-HU"/>
              </w:rPr>
              <w:t>Működő egyszerű FM rádióadó építése, forrasztása</w:t>
            </w:r>
          </w:p>
          <w:p w:rsidR="002C2CDD" w:rsidRPr="00ED2AAF" w:rsidRDefault="00A32781" w:rsidP="007569C1">
            <w:pPr>
              <w:pStyle w:val="Cmsor3"/>
              <w:rPr>
                <w:lang w:val="hu-HU"/>
              </w:rPr>
            </w:pPr>
            <w:r>
              <w:rPr>
                <w:lang w:val="hu-HU"/>
              </w:rPr>
              <w:t>felhasznált alkatrészek</w:t>
            </w:r>
          </w:p>
          <w:p w:rsidR="00741125" w:rsidRDefault="00FE3A29" w:rsidP="00E114B6">
            <w:pPr>
              <w:rPr>
                <w:lang w:val="hu-HU"/>
              </w:rPr>
            </w:pPr>
            <w:r>
              <w:rPr>
                <w:lang w:val="hu-HU"/>
              </w:rPr>
              <w:t>Ellenállás</w:t>
            </w:r>
          </w:p>
          <w:p w:rsidR="00FE3A29" w:rsidRDefault="00FE3A29" w:rsidP="00E114B6">
            <w:pPr>
              <w:rPr>
                <w:lang w:val="hu-HU"/>
              </w:rPr>
            </w:pPr>
            <w:r>
              <w:rPr>
                <w:lang w:val="hu-HU"/>
              </w:rPr>
              <w:t>Kondenzátor</w:t>
            </w:r>
          </w:p>
          <w:p w:rsidR="00FE3A29" w:rsidRDefault="00FE3A29" w:rsidP="00E114B6">
            <w:pPr>
              <w:rPr>
                <w:lang w:val="hu-HU"/>
              </w:rPr>
            </w:pPr>
            <w:r>
              <w:rPr>
                <w:lang w:val="hu-HU"/>
              </w:rPr>
              <w:t>Antenna</w:t>
            </w:r>
          </w:p>
          <w:p w:rsidR="00FE3A29" w:rsidRDefault="00FE3A29" w:rsidP="00E114B6">
            <w:pPr>
              <w:rPr>
                <w:lang w:val="hu-HU"/>
              </w:rPr>
            </w:pPr>
            <w:r>
              <w:rPr>
                <w:lang w:val="hu-HU"/>
              </w:rPr>
              <w:t>Tekercs</w:t>
            </w:r>
          </w:p>
          <w:p w:rsidR="00FE3A29" w:rsidRDefault="00FE3A29" w:rsidP="00E114B6">
            <w:pPr>
              <w:rPr>
                <w:lang w:val="hu-HU"/>
              </w:rPr>
            </w:pPr>
            <w:r>
              <w:rPr>
                <w:lang w:val="hu-HU"/>
              </w:rPr>
              <w:t>Tranzisztor</w:t>
            </w:r>
          </w:p>
          <w:p w:rsidR="00FE3A29" w:rsidRDefault="00FE3A29" w:rsidP="00E114B6">
            <w:pPr>
              <w:rPr>
                <w:lang w:val="hu-HU"/>
              </w:rPr>
            </w:pPr>
            <w:r>
              <w:rPr>
                <w:lang w:val="hu-HU"/>
              </w:rPr>
              <w:t>Elem</w:t>
            </w:r>
          </w:p>
          <w:p w:rsidR="006E0835" w:rsidRPr="00ED2AAF" w:rsidRDefault="006E0835" w:rsidP="00E114B6">
            <w:pPr>
              <w:rPr>
                <w:lang w:val="hu-HU"/>
              </w:rPr>
            </w:pPr>
            <w:r>
              <w:rPr>
                <w:lang w:val="hu-HU"/>
              </w:rPr>
              <w:t>Mikrofon</w:t>
            </w:r>
            <w:r w:rsidR="00DB4C7D">
              <w:rPr>
                <w:rStyle w:val="Norml"/>
                <w:rFonts w:eastAsia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Rcsostblza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Címsor elrendezéstáblázata"/>
            </w:tblPr>
            <w:tblGrid>
              <w:gridCol w:w="6738"/>
            </w:tblGrid>
            <w:tr w:rsidR="00C612DA" w:rsidRPr="00ED2AAF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ED2AAF" w:rsidRDefault="00E96333" w:rsidP="00C612DA">
                  <w:pPr>
                    <w:pStyle w:val="Cmsor1"/>
                    <w:outlineLvl w:val="0"/>
                    <w:rPr>
                      <w:lang w:val="hu-HU"/>
                    </w:rPr>
                  </w:pPr>
                  <w:sdt>
                    <w:sdtPr>
                      <w:rPr>
                        <w:lang w:val="hu-HU"/>
                      </w:rPr>
                      <w:alias w:val="Adja meg a nevét:"/>
                      <w:tag w:val="Adja meg a nevét:"/>
                      <w:id w:val="-296147368"/>
                      <w:placeholder>
                        <w:docPart w:val="A314BE496AAB41018B4E3C430B5E13E0"/>
                      </w:placeholder>
                      <w15:appearance w15:val="hidden"/>
                    </w:sdtPr>
                    <w:sdtEndPr/>
                    <w:sdtContent>
                      <w:r w:rsidR="00A32781">
                        <w:rPr>
                          <w:lang w:val="hu-HU"/>
                        </w:rPr>
                        <w:t>egyszerű fm rádióadó</w:t>
                      </w:r>
                    </w:sdtContent>
                  </w:sdt>
                </w:p>
                <w:p w:rsidR="00906BEE" w:rsidRPr="00ED2AAF" w:rsidRDefault="00E96333" w:rsidP="00E114B6">
                  <w:pPr>
                    <w:pStyle w:val="Cmsor2"/>
                    <w:outlineLvl w:val="1"/>
                    <w:rPr>
                      <w:lang w:val="hu-HU"/>
                    </w:rPr>
                  </w:pPr>
                  <w:sdt>
                    <w:sdtPr>
                      <w:rPr>
                        <w:lang w:val="hu-HU"/>
                      </w:rPr>
                      <w:alias w:val="Adja meg a szakmáját vagy az ágazatát:"/>
                      <w:tag w:val="Adja meg a szakmáját vagy az ágazatát:"/>
                      <w:id w:val="-223601802"/>
                      <w:placeholder>
                        <w:docPart w:val="157FEBCB48D047299D971DB0AC12531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114B6">
                        <w:rPr>
                          <w:lang w:val="hu-HU"/>
                        </w:rPr>
                        <w:t>Távközlés</w:t>
                      </w:r>
                    </w:sdtContent>
                  </w:sdt>
                  <w:r w:rsidR="007D6458" w:rsidRPr="00ED2AAF">
                    <w:rPr>
                      <w:lang w:val="hu-HU" w:bidi="hu"/>
                    </w:rPr>
                    <w:t xml:space="preserve"> | </w:t>
                  </w:r>
                  <w:sdt>
                    <w:sdtPr>
                      <w:rPr>
                        <w:lang w:val="hu-HU"/>
                      </w:rPr>
                      <w:alias w:val="Egyéb online felületek hivatkozása:"/>
                      <w:tag w:val="Egyéb online felületek hivatkozása:"/>
                      <w:id w:val="-760060136"/>
                      <w:placeholder>
                        <w:docPart w:val="094B2E67FD0B4E159074EFD4C51A2BED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114B6">
                        <w:rPr>
                          <w:lang w:val="hu-HU"/>
                        </w:rPr>
                        <w:t>portfólió</w:t>
                      </w:r>
                    </w:sdtContent>
                  </w:sdt>
                </w:p>
              </w:tc>
            </w:tr>
          </w:tbl>
          <w:p w:rsidR="002C2CDD" w:rsidRPr="00ED2AAF" w:rsidRDefault="00A32781" w:rsidP="007569C1">
            <w:pPr>
              <w:pStyle w:val="Cmsor3"/>
              <w:rPr>
                <w:lang w:val="hu-HU"/>
              </w:rPr>
            </w:pPr>
            <w:r>
              <w:rPr>
                <w:lang w:val="hu-HU"/>
              </w:rPr>
              <w:t>tapasztalat</w:t>
            </w:r>
          </w:p>
          <w:p w:rsidR="002C2CDD" w:rsidRPr="00ED2AAF" w:rsidRDefault="003164B9" w:rsidP="007569C1">
            <w:pPr>
              <w:rPr>
                <w:lang w:val="hu-HU"/>
              </w:rPr>
            </w:pPr>
            <w:r>
              <w:rPr>
                <w:lang w:val="hu-HU"/>
              </w:rPr>
              <w:t xml:space="preserve"> </w:t>
            </w:r>
            <w:r w:rsidR="00CA42D7">
              <w:rPr>
                <w:lang w:val="hu-HU"/>
              </w:rPr>
              <w:t>Nem volt nagyon nehéz feladat a forrasztással voltak problémák, mert először rosszul forrasztottam be a tranzisztort, de azt kijavítottam, nagyobb probléma nem volt egyszerű volt</w:t>
            </w:r>
            <w:r w:rsidR="004F3539">
              <w:rPr>
                <w:lang w:val="hu-HU"/>
              </w:rPr>
              <w:t xml:space="preserve"> </w:t>
            </w:r>
            <w:r w:rsidR="00CA42D7">
              <w:rPr>
                <w:lang w:val="hu-HU"/>
              </w:rPr>
              <w:t>összerakni.</w:t>
            </w:r>
          </w:p>
          <w:p w:rsidR="002C2CDD" w:rsidRPr="00ED2AAF" w:rsidRDefault="00FE3A29" w:rsidP="007569C1">
            <w:pPr>
              <w:pStyle w:val="Cmsor3"/>
              <w:rPr>
                <w:lang w:val="hu-HU"/>
              </w:rPr>
            </w:pPr>
            <w:r>
              <w:rPr>
                <w:lang w:val="hu-HU"/>
              </w:rPr>
              <w:t>felhasznált alkatrészek</w:t>
            </w:r>
            <w:r>
              <w:rPr>
                <w:lang w:val="hu-HU"/>
              </w:rPr>
              <w:t xml:space="preserve"> mértékegységei</w:t>
            </w:r>
          </w:p>
          <w:p w:rsidR="002C2CDD" w:rsidRDefault="00FE3A29" w:rsidP="007569C1">
            <w:pPr>
              <w:pStyle w:val="Cmsor4"/>
              <w:rPr>
                <w:lang w:val="hu-HU"/>
              </w:rPr>
            </w:pPr>
            <w:r>
              <w:rPr>
                <w:lang w:val="hu-HU"/>
              </w:rPr>
              <w:t>3db 22k Ohm ellenállás</w:t>
            </w:r>
          </w:p>
          <w:p w:rsidR="00FE3A29" w:rsidRDefault="00FE3A29" w:rsidP="007569C1">
            <w:pPr>
              <w:pStyle w:val="Cmsor4"/>
              <w:rPr>
                <w:lang w:val="hu-HU"/>
              </w:rPr>
            </w:pPr>
            <w:r>
              <w:rPr>
                <w:lang w:val="hu-HU"/>
              </w:rPr>
              <w:t>12k ohm ellenállás</w:t>
            </w:r>
          </w:p>
          <w:p w:rsidR="00FE3A29" w:rsidRDefault="00FE3A29" w:rsidP="007569C1">
            <w:pPr>
              <w:pStyle w:val="Cmsor4"/>
              <w:rPr>
                <w:lang w:val="hu-HU"/>
              </w:rPr>
            </w:pPr>
            <w:r>
              <w:rPr>
                <w:lang w:val="hu-HU"/>
              </w:rPr>
              <w:t>220 ohm ellenállás</w:t>
            </w:r>
          </w:p>
          <w:p w:rsidR="00FE3A29" w:rsidRDefault="00FE3A29" w:rsidP="007569C1">
            <w:pPr>
              <w:pStyle w:val="Cmsor4"/>
              <w:rPr>
                <w:lang w:val="hu-HU"/>
              </w:rPr>
            </w:pPr>
            <w:r>
              <w:rPr>
                <w:lang w:val="hu-HU"/>
              </w:rPr>
              <w:t>470nf kondenzátor</w:t>
            </w:r>
          </w:p>
          <w:p w:rsidR="00FE3A29" w:rsidRDefault="00FE3A29" w:rsidP="007569C1">
            <w:pPr>
              <w:pStyle w:val="Cmsor4"/>
              <w:rPr>
                <w:lang w:val="hu-HU"/>
              </w:rPr>
            </w:pPr>
            <w:r>
              <w:rPr>
                <w:lang w:val="hu-HU"/>
              </w:rPr>
              <w:t xml:space="preserve">12pf </w:t>
            </w:r>
            <w:r>
              <w:rPr>
                <w:lang w:val="hu-HU"/>
              </w:rPr>
              <w:t>kondenzátor</w:t>
            </w:r>
          </w:p>
          <w:p w:rsidR="00FE3A29" w:rsidRDefault="00FE3A29" w:rsidP="007569C1">
            <w:pPr>
              <w:pStyle w:val="Cmsor4"/>
              <w:rPr>
                <w:lang w:val="hu-HU"/>
              </w:rPr>
            </w:pPr>
            <w:r>
              <w:rPr>
                <w:lang w:val="hu-HU"/>
              </w:rPr>
              <w:t xml:space="preserve">1.5nf </w:t>
            </w:r>
            <w:r>
              <w:rPr>
                <w:lang w:val="hu-HU"/>
              </w:rPr>
              <w:t>kondenzátor</w:t>
            </w:r>
          </w:p>
          <w:p w:rsidR="00FE3A29" w:rsidRDefault="00FE3A29" w:rsidP="007569C1">
            <w:pPr>
              <w:pStyle w:val="Cmsor4"/>
              <w:rPr>
                <w:lang w:val="hu-HU"/>
              </w:rPr>
            </w:pPr>
            <w:r>
              <w:rPr>
                <w:lang w:val="hu-HU"/>
              </w:rPr>
              <w:t xml:space="preserve">10nf </w:t>
            </w:r>
            <w:r>
              <w:rPr>
                <w:lang w:val="hu-HU"/>
              </w:rPr>
              <w:t>kondenzátor</w:t>
            </w:r>
          </w:p>
          <w:p w:rsidR="00FE3A29" w:rsidRDefault="00FE3A29" w:rsidP="007569C1">
            <w:pPr>
              <w:pStyle w:val="Cmsor4"/>
              <w:rPr>
                <w:lang w:val="hu-HU"/>
              </w:rPr>
            </w:pPr>
            <w:r>
              <w:rPr>
                <w:lang w:val="hu-HU"/>
              </w:rPr>
              <w:t xml:space="preserve">3.5pf </w:t>
            </w:r>
            <w:r>
              <w:rPr>
                <w:lang w:val="hu-HU"/>
              </w:rPr>
              <w:t>kondenzátor</w:t>
            </w:r>
          </w:p>
          <w:p w:rsidR="00FE3A29" w:rsidRDefault="00FE3A29" w:rsidP="007569C1">
            <w:pPr>
              <w:pStyle w:val="Cmsor4"/>
              <w:rPr>
                <w:lang w:val="hu-HU"/>
              </w:rPr>
            </w:pPr>
            <w:r>
              <w:rPr>
                <w:lang w:val="hu-HU"/>
              </w:rPr>
              <w:t xml:space="preserve">6.2pf </w:t>
            </w:r>
            <w:r>
              <w:rPr>
                <w:lang w:val="hu-HU"/>
              </w:rPr>
              <w:t>kondenzátor</w:t>
            </w:r>
          </w:p>
          <w:p w:rsidR="00FE3A29" w:rsidRDefault="00FE3A29" w:rsidP="007569C1">
            <w:pPr>
              <w:pStyle w:val="Cmsor4"/>
              <w:rPr>
                <w:lang w:val="hu-HU"/>
              </w:rPr>
            </w:pPr>
            <w:r>
              <w:rPr>
                <w:lang w:val="hu-HU"/>
              </w:rPr>
              <w:t>100</w:t>
            </w:r>
            <w:r w:rsidRPr="00FE3A29">
              <w:rPr>
                <w:lang w:val="hu-HU"/>
              </w:rPr>
              <w:t>µH</w:t>
            </w:r>
            <w:r>
              <w:rPr>
                <w:lang w:val="hu-HU"/>
              </w:rPr>
              <w:t xml:space="preserve"> tekercs</w:t>
            </w:r>
            <w:r w:rsidR="006E0835">
              <w:rPr>
                <w:lang w:val="hu-HU"/>
              </w:rPr>
              <w:t xml:space="preserve"> (3mm)</w:t>
            </w:r>
          </w:p>
          <w:p w:rsidR="00FE3A29" w:rsidRDefault="00FE3A29" w:rsidP="007569C1">
            <w:pPr>
              <w:pStyle w:val="Cmsor4"/>
              <w:rPr>
                <w:lang w:val="hu-HU"/>
              </w:rPr>
            </w:pPr>
            <w:r>
              <w:rPr>
                <w:lang w:val="hu-HU"/>
              </w:rPr>
              <w:t>tranzisztor</w:t>
            </w:r>
            <w:r w:rsidR="006E0835">
              <w:rPr>
                <w:lang w:val="hu-HU"/>
              </w:rPr>
              <w:t xml:space="preserve"> (</w:t>
            </w:r>
            <w:r w:rsidR="006E0835" w:rsidRPr="00FE3A29">
              <w:rPr>
                <w:lang w:val="hu-HU"/>
              </w:rPr>
              <w:t>BC238- BC239</w:t>
            </w:r>
            <w:r w:rsidR="006E0835">
              <w:rPr>
                <w:lang w:val="hu-HU"/>
              </w:rPr>
              <w:t>)</w:t>
            </w:r>
          </w:p>
          <w:p w:rsidR="00FE3A29" w:rsidRDefault="00FE3A29" w:rsidP="007569C1">
            <w:pPr>
              <w:pStyle w:val="Cmsor4"/>
              <w:rPr>
                <w:lang w:val="hu-HU"/>
              </w:rPr>
            </w:pPr>
            <w:r>
              <w:rPr>
                <w:lang w:val="hu-HU"/>
              </w:rPr>
              <w:t>9v elem</w:t>
            </w:r>
          </w:p>
          <w:p w:rsidR="00FE3A29" w:rsidRPr="00ED2AAF" w:rsidRDefault="006E0835" w:rsidP="007569C1">
            <w:pPr>
              <w:pStyle w:val="Cmsor4"/>
              <w:rPr>
                <w:lang w:val="hu-HU"/>
              </w:rPr>
            </w:pPr>
            <w:r>
              <w:rPr>
                <w:lang w:val="hu-HU"/>
              </w:rPr>
              <w:t>mikrofon</w:t>
            </w:r>
          </w:p>
          <w:p w:rsidR="002C2CDD" w:rsidRPr="00ED2AAF" w:rsidRDefault="00FE3A29" w:rsidP="00FE3A29">
            <w:pPr>
              <w:pStyle w:val="Cmsor3"/>
              <w:rPr>
                <w:lang w:val="hu-HU"/>
              </w:rPr>
            </w:pPr>
            <w:r>
              <w:rPr>
                <w:lang w:val="hu-HU"/>
              </w:rPr>
              <w:t>önreflexió</w:t>
            </w:r>
            <w:r w:rsidR="00A32781">
              <w:rPr>
                <w:lang w:val="hu-HU"/>
              </w:rPr>
              <w:tab/>
            </w:r>
          </w:p>
          <w:p w:rsidR="00314B29" w:rsidRDefault="00314B29" w:rsidP="00E114B6">
            <w:pPr>
              <w:rPr>
                <w:lang w:val="hu-HU"/>
              </w:rPr>
            </w:pPr>
            <w:r>
              <w:rPr>
                <w:lang w:val="hu-HU"/>
              </w:rPr>
              <w:t xml:space="preserve">A projekt során </w:t>
            </w:r>
            <w:r w:rsidR="00B569AB">
              <w:rPr>
                <w:lang w:val="hu-HU"/>
              </w:rPr>
              <w:t>megtanultam az FM rádióval kapcsolatos dolgokat.</w:t>
            </w:r>
          </w:p>
          <w:p w:rsidR="00741125" w:rsidRDefault="006E0835" w:rsidP="00E114B6">
            <w:pPr>
              <w:rPr>
                <w:lang w:val="hu-HU"/>
              </w:rPr>
            </w:pPr>
            <w:r>
              <w:rPr>
                <w:lang w:val="hu-HU"/>
              </w:rPr>
              <w:t>Szeretném a forr</w:t>
            </w:r>
            <w:r w:rsidR="00B569AB">
              <w:rPr>
                <w:lang w:val="hu-HU"/>
              </w:rPr>
              <w:t>asztási technikámat fejleszteni,</w:t>
            </w:r>
            <w:r>
              <w:rPr>
                <w:lang w:val="hu-HU"/>
              </w:rPr>
              <w:t xml:space="preserve"> törekedni fogok az alkatrészek nem túlhevítésére, és pontosabb forrasztásra.</w:t>
            </w:r>
          </w:p>
          <w:p w:rsidR="006E0835" w:rsidRPr="00ED2AAF" w:rsidRDefault="00B569AB" w:rsidP="00B569AB">
            <w:pPr>
              <w:rPr>
                <w:lang w:val="hu-HU"/>
              </w:rPr>
            </w:pPr>
            <w:r>
              <w:rPr>
                <w:lang w:val="hu-HU"/>
              </w:rPr>
              <w:t xml:space="preserve">Javult a forrasztási technikám, de még van hova fejlődni, megtanultam a tekercs és az antenna </w:t>
            </w:r>
            <w:r>
              <w:rPr>
                <w:lang w:val="hu-HU"/>
              </w:rPr>
              <w:t>feltekerését</w:t>
            </w:r>
            <w:r>
              <w:rPr>
                <w:lang w:val="hu-HU"/>
              </w:rPr>
              <w:t>.</w:t>
            </w:r>
          </w:p>
        </w:tc>
      </w:tr>
    </w:tbl>
    <w:p w:rsidR="00826A10" w:rsidRPr="00ED2AAF" w:rsidRDefault="004F3539" w:rsidP="00E22E87">
      <w:pPr>
        <w:pStyle w:val="Nincstrkz"/>
        <w:rPr>
          <w:lang w:val="hu-HU"/>
        </w:rPr>
      </w:pPr>
      <w:r w:rsidRPr="00DB4C7D">
        <w:rPr>
          <w:noProof/>
          <w:lang w:val="hu-HU" w:eastAsia="hu-HU"/>
        </w:rPr>
        <w:drawing>
          <wp:anchor distT="0" distB="0" distL="114300" distR="114300" simplePos="0" relativeHeight="251660288" behindDoc="0" locked="0" layoutInCell="1" allowOverlap="1" wp14:anchorId="5FD5A921" wp14:editId="22C64669">
            <wp:simplePos x="0" y="0"/>
            <wp:positionH relativeFrom="margin">
              <wp:align>left</wp:align>
            </wp:positionH>
            <wp:positionV relativeFrom="page">
              <wp:posOffset>8709660</wp:posOffset>
            </wp:positionV>
            <wp:extent cx="2926080" cy="1826895"/>
            <wp:effectExtent l="0" t="0" r="7620" b="1905"/>
            <wp:wrapSquare wrapText="bothSides"/>
            <wp:docPr id="24" name="Kép 24" descr="U:\Matiscsák Márk 11.E\Elektronika\Képernyőkép 2024-04-03 101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Matiscsák Márk 11.E\Elektronika\Képernyőkép 2024-04-03 10162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2C50" w:rsidRPr="00ED2AAF" w:rsidRDefault="00C62C50" w:rsidP="00826A10">
      <w:pPr>
        <w:rPr>
          <w:lang w:val="hu-HU"/>
        </w:rPr>
      </w:pPr>
    </w:p>
    <w:sectPr w:rsidR="00C62C50" w:rsidRPr="00ED2AAF" w:rsidSect="00B56BC2">
      <w:headerReference w:type="default" r:id="rId11"/>
      <w:footerReference w:type="defaul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333" w:rsidRDefault="00E96333" w:rsidP="00713050">
      <w:pPr>
        <w:spacing w:line="240" w:lineRule="auto"/>
      </w:pPr>
      <w:r>
        <w:separator/>
      </w:r>
    </w:p>
  </w:endnote>
  <w:endnote w:type="continuationSeparator" w:id="0">
    <w:p w:rsidR="00E96333" w:rsidRDefault="00E9633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Élőláb elrendezéstáblázata"/>
    </w:tblPr>
    <w:tblGrid>
      <w:gridCol w:w="2630"/>
      <w:gridCol w:w="2630"/>
      <w:gridCol w:w="2631"/>
      <w:gridCol w:w="2631"/>
    </w:tblGrid>
    <w:tr w:rsidR="00C2098A" w:rsidRPr="00ED2AAF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ED2AAF" w:rsidRDefault="00CA3DF1" w:rsidP="00684488">
          <w:pPr>
            <w:pStyle w:val="llb"/>
            <w:rPr>
              <w:lang w:val="hu-HU"/>
            </w:rPr>
          </w:pPr>
          <w:r w:rsidRPr="00ED2AAF">
            <w:rPr>
              <w:noProof/>
              <w:lang w:val="hu-HU" w:eastAsia="hu-HU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Csoport 102" title="E-mail ik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lipszis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Csoport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Szabadkézi sokszög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Egyenlő szárú háromszög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Egyenlő szárú háromszög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Egyenlő szárú háromszög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D265DF5" id="Csoport 102" o:spid="_x0000_s1026" alt="Cím: E-mail ik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IfGdF&#10;UggAAEs5AAAOAAAAAAAAAAAAAAAAAC4CAABkcnMvZTJvRG9jLnhtbFBLAQItABQABgAIAAAAIQBo&#10;RxvQ2AAAAAMBAAAPAAAAAAAAAAAAAAAAAKwKAABkcnMvZG93bnJldi54bWxQSwUGAAAAAAQABADz&#10;AAAAsQsAAAAA&#10;">
                    <o:lock v:ext="edit" aspectratio="t"/>
                    <v:oval id="Ellipszis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Csoport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Szabadkézi sokszög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Egyenlő szárú háromszög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Egyenlő szárú háromszög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Egyenlő szárú háromszög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ED2AAF" w:rsidRDefault="00C2098A" w:rsidP="00684488">
          <w:pPr>
            <w:pStyle w:val="llb"/>
            <w:rPr>
              <w:lang w:val="hu-HU"/>
            </w:rPr>
          </w:pPr>
          <w:r w:rsidRPr="00ED2AAF">
            <w:rPr>
              <w:noProof/>
              <w:lang w:val="hu-HU" w:eastAsia="hu-HU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Csoport 4" title="Twitter ik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A Twitter szimbólumot körülvevő kö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zimbólum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5FE0A7" id="Csoport 4" o:spid="_x0000_s1026" alt="Cím: Twitter ik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0+oA&#10;VMoSAAAnZQAADgAAAAAAAAAAAAAAAAAuAgAAZHJzL2Uyb0RvYy54bWxQSwECLQAUAAYACAAAACEA&#10;aEcb0NgAAAADAQAADwAAAAAAAAAAAAAAAAAkFQAAZHJzL2Rvd25yZXYueG1sUEsFBgAAAAAEAAQA&#10;8wAAACkWAAAAAA==&#10;">
                    <o:lock v:ext="edit" aspectratio="t"/>
                    <v:shape id="A Twitter szimbólumot körülvevő kö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zimbólum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ED2AAF" w:rsidRDefault="00C2098A" w:rsidP="00684488">
          <w:pPr>
            <w:pStyle w:val="llb"/>
            <w:rPr>
              <w:lang w:val="hu-HU"/>
            </w:rPr>
          </w:pPr>
          <w:r w:rsidRPr="00ED2AAF">
            <w:rPr>
              <w:noProof/>
              <w:lang w:val="hu-HU" w:eastAsia="hu-HU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Csoport 10" title="Telefon ik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A telefon szimbólumot körülvevő kö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fon szimbólum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A23E95" id="Csoport 10" o:spid="_x0000_s1026" alt="Cím: Telefon ik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DdGrI1UEQAAvV0AAA4AAAAAAAAAAAAAAAAALgIAAGRycy9l&#10;Mm9Eb2MueG1sUEsBAi0AFAAGAAgAAAAhAGhHG9DYAAAAAwEAAA8AAAAAAAAAAAAAAAAArhMAAGRy&#10;cy9kb3ducmV2LnhtbFBLBQYAAAAABAAEAPMAAACzFAAAAAA=&#10;">
                    <o:lock v:ext="edit" aspectratio="t"/>
                    <v:shape id="A telefon szimbólumot körülvevő kör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fon szimbólum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ED2AAF" w:rsidRDefault="00C2098A" w:rsidP="00684488">
          <w:pPr>
            <w:pStyle w:val="llb"/>
            <w:rPr>
              <w:lang w:val="hu-HU"/>
            </w:rPr>
          </w:pPr>
          <w:r w:rsidRPr="00ED2AAF">
            <w:rPr>
              <w:noProof/>
              <w:lang w:val="hu-HU" w:eastAsia="hu-HU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Csoport 16" title="LinkedIn ik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A LinkedIn szimbólumot körülvevő kö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zimbólum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29D91E7" id="Csoport 16" o:spid="_x0000_s1026" alt="Cím: LinkedIn ik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LwiP19cRAAD4YwAADgAAAAAA&#10;AAAAAAAAAAAuAgAAZHJzL2Uyb0RvYy54bWxQSwECLQAUAAYACAAAACEAaEcb0NgAAAADAQAADwAA&#10;AAAAAAAAAAAAAAAxFAAAZHJzL2Rvd25yZXYueG1sUEsFBgAAAAAEAAQA8wAAADYVAAAAAA==&#10;">
                    <o:lock v:ext="edit" aspectratio="t"/>
                    <v:shape id="A LinkedIn szimbólumot körülvevő kör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zimbólum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RPr="00ED2AAF" w:rsidTr="00826A10">
      <w:sdt>
        <w:sdtPr>
          <w:rPr>
            <w:lang w:val="hu-HU"/>
          </w:rPr>
          <w:id w:val="2059505472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ED2AAF" w:rsidRDefault="00826A10" w:rsidP="00826A10">
              <w:pPr>
                <w:pStyle w:val="llb"/>
                <w:rPr>
                  <w:lang w:val="hu-HU"/>
                </w:rPr>
              </w:pPr>
              <w:r w:rsidRPr="00ED2AAF">
                <w:rPr>
                  <w:lang w:val="hu-HU" w:bidi="hu"/>
                </w:rPr>
                <w:t>E-mail-cím</w:t>
              </w:r>
            </w:p>
          </w:tc>
        </w:sdtContent>
      </w:sdt>
      <w:sdt>
        <w:sdtPr>
          <w:rPr>
            <w:lang w:val="hu-HU"/>
          </w:rPr>
          <w:id w:val="-350426300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ED2AAF" w:rsidRDefault="00826A10" w:rsidP="00826A10">
              <w:pPr>
                <w:pStyle w:val="llb"/>
                <w:rPr>
                  <w:lang w:val="hu-HU"/>
                </w:rPr>
              </w:pPr>
              <w:r w:rsidRPr="00ED2AAF">
                <w:rPr>
                  <w:lang w:val="hu-HU" w:bidi="hu"/>
                </w:rPr>
                <w:t>Twitter-azonosító</w:t>
              </w:r>
            </w:p>
          </w:tc>
        </w:sdtContent>
      </w:sdt>
      <w:sdt>
        <w:sdtPr>
          <w:rPr>
            <w:lang w:val="hu-HU"/>
          </w:rPr>
          <w:id w:val="-100111087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ED2AAF" w:rsidRDefault="00826A10" w:rsidP="00826A10">
              <w:pPr>
                <w:pStyle w:val="llb"/>
                <w:rPr>
                  <w:lang w:val="hu-HU"/>
                </w:rPr>
              </w:pPr>
              <w:r w:rsidRPr="00ED2AAF">
                <w:rPr>
                  <w:lang w:val="hu-HU" w:bidi="hu"/>
                </w:rPr>
                <w:t>Telefonszám</w:t>
              </w:r>
            </w:p>
          </w:tc>
        </w:sdtContent>
      </w:sdt>
      <w:sdt>
        <w:sdtPr>
          <w:rPr>
            <w:lang w:val="hu-HU"/>
          </w:rPr>
          <w:id w:val="-1851867989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ED2AAF" w:rsidRDefault="00826A10" w:rsidP="00826A10">
              <w:pPr>
                <w:pStyle w:val="llb"/>
                <w:rPr>
                  <w:lang w:val="hu-HU"/>
                </w:rPr>
              </w:pPr>
              <w:r w:rsidRPr="00ED2AAF">
                <w:rPr>
                  <w:lang w:val="hu-HU" w:bidi="hu"/>
                </w:rPr>
                <w:t>LinkedIn URL-címe</w:t>
              </w:r>
            </w:p>
          </w:tc>
        </w:sdtContent>
      </w:sdt>
    </w:tr>
  </w:tbl>
  <w:sdt>
    <w:sdtPr>
      <w:rPr>
        <w:lang w:val="hu-HU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Pr="00ED2AAF" w:rsidRDefault="00217980" w:rsidP="00217980">
        <w:pPr>
          <w:pStyle w:val="llb"/>
          <w:rPr>
            <w:noProof/>
            <w:lang w:val="hu-HU"/>
          </w:rPr>
        </w:pPr>
        <w:r w:rsidRPr="00ED2AAF">
          <w:rPr>
            <w:lang w:val="hu-HU" w:bidi="hu"/>
          </w:rPr>
          <w:fldChar w:fldCharType="begin"/>
        </w:r>
        <w:r w:rsidRPr="00ED2AAF">
          <w:rPr>
            <w:lang w:val="hu-HU" w:bidi="hu"/>
          </w:rPr>
          <w:instrText xml:space="preserve"> PAGE   \* MERGEFORMAT </w:instrText>
        </w:r>
        <w:r w:rsidRPr="00ED2AAF">
          <w:rPr>
            <w:lang w:val="hu-HU" w:bidi="hu"/>
          </w:rPr>
          <w:fldChar w:fldCharType="separate"/>
        </w:r>
        <w:r w:rsidR="00181943">
          <w:rPr>
            <w:noProof/>
            <w:lang w:val="hu-HU" w:bidi="hu"/>
          </w:rPr>
          <w:t>2</w:t>
        </w:r>
        <w:r w:rsidRPr="00ED2AAF">
          <w:rPr>
            <w:noProof/>
            <w:lang w:val="hu-HU" w:bidi="h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333" w:rsidRDefault="00E96333" w:rsidP="00713050">
      <w:pPr>
        <w:spacing w:line="240" w:lineRule="auto"/>
      </w:pPr>
      <w:r>
        <w:separator/>
      </w:r>
    </w:p>
  </w:footnote>
  <w:footnote w:type="continuationSeparator" w:id="0">
    <w:p w:rsidR="00E96333" w:rsidRDefault="00E9633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Egyszerűsített oldalfejléc elrendezéstáblázata"/>
    </w:tblPr>
    <w:tblGrid>
      <w:gridCol w:w="3787"/>
      <w:gridCol w:w="6735"/>
    </w:tblGrid>
    <w:tr w:rsidR="001A5CA9" w:rsidRPr="00ED2AAF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ED2AAF" w:rsidRDefault="001A5CA9" w:rsidP="001A5CA9">
          <w:pPr>
            <w:pStyle w:val="Monogram"/>
            <w:rPr>
              <w:lang w:val="hu-HU"/>
            </w:rPr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Rcsostblzat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Címsor elrendezéstáblázata"/>
          </w:tblPr>
          <w:tblGrid>
            <w:gridCol w:w="6735"/>
          </w:tblGrid>
          <w:tr w:rsidR="001A5CA9" w:rsidRPr="00ED2AAF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ED2AAF" w:rsidRDefault="00E96333" w:rsidP="001A5CA9">
                <w:pPr>
                  <w:pStyle w:val="Cmsor1"/>
                  <w:outlineLvl w:val="0"/>
                  <w:rPr>
                    <w:lang w:val="hu-HU"/>
                  </w:rPr>
                </w:pPr>
                <w:sdt>
                  <w:sdtPr>
                    <w:rPr>
                      <w:lang w:val="hu-HU"/>
                    </w:rPr>
                    <w:alias w:val="Adja meg a nevét:"/>
                    <w:tag w:val="Adja meg a nevét:"/>
                    <w:id w:val="185027472"/>
                    <w:placeholder>
                      <w:docPart w:val="4520EAAF26E24F0E8B8A5B5953AD47D4"/>
                    </w:placeholder>
                    <w:showingPlcHdr/>
                    <w15:appearance w15:val="hidden"/>
                  </w:sdtPr>
                  <w:sdtEndPr/>
                  <w:sdtContent>
                    <w:r w:rsidR="00D97A41" w:rsidRPr="00ED2AAF">
                      <w:rPr>
                        <w:lang w:val="hu-HU" w:bidi="hu"/>
                      </w:rPr>
                      <w:t>Az Ön neve</w:t>
                    </w:r>
                  </w:sdtContent>
                </w:sdt>
              </w:p>
              <w:p w:rsidR="001A5CA9" w:rsidRPr="00ED2AAF" w:rsidRDefault="001A5CA9" w:rsidP="001A5CA9">
                <w:pPr>
                  <w:pStyle w:val="Cmsor2"/>
                  <w:outlineLvl w:val="1"/>
                  <w:rPr>
                    <w:lang w:val="hu-HU"/>
                  </w:rPr>
                </w:pPr>
              </w:p>
            </w:tc>
          </w:tr>
        </w:tbl>
        <w:p w:rsidR="001A5CA9" w:rsidRPr="00ED2AAF" w:rsidRDefault="001A5CA9" w:rsidP="001A5CA9">
          <w:pPr>
            <w:rPr>
              <w:lang w:val="hu-HU"/>
            </w:rPr>
          </w:pPr>
        </w:p>
      </w:tc>
    </w:tr>
  </w:tbl>
  <w:p w:rsidR="00217980" w:rsidRPr="00ED2AAF" w:rsidRDefault="00FB0EC9" w:rsidP="001A5CA9">
    <w:pPr>
      <w:pStyle w:val="lfej"/>
      <w:rPr>
        <w:lang w:val="hu-HU"/>
      </w:rPr>
    </w:pPr>
    <w:r w:rsidRPr="00ED2AAF">
      <w:rPr>
        <w:noProof/>
        <w:lang w:val="hu-HU" w:eastAsia="hu-H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6ED6989" wp14:editId="6CF6969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Csoport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Piros téglalap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ehér kör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Piros kör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94F91F" id="Csoport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">
              <v:rect id="Piros téglalap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Fehér kör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Piros kör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B6"/>
    <w:rsid w:val="00091382"/>
    <w:rsid w:val="000A07DA"/>
    <w:rsid w:val="000A2BFA"/>
    <w:rsid w:val="000B0619"/>
    <w:rsid w:val="000B61CA"/>
    <w:rsid w:val="000C26FA"/>
    <w:rsid w:val="000F7610"/>
    <w:rsid w:val="00114ED7"/>
    <w:rsid w:val="001300CA"/>
    <w:rsid w:val="00140B0E"/>
    <w:rsid w:val="00181943"/>
    <w:rsid w:val="001A5CA9"/>
    <w:rsid w:val="001B2AC1"/>
    <w:rsid w:val="001B403A"/>
    <w:rsid w:val="001F4583"/>
    <w:rsid w:val="00217980"/>
    <w:rsid w:val="00260A17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14B29"/>
    <w:rsid w:val="003164B9"/>
    <w:rsid w:val="00333CD3"/>
    <w:rsid w:val="00340365"/>
    <w:rsid w:val="00342B64"/>
    <w:rsid w:val="0034744D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F32E2"/>
    <w:rsid w:val="004F3539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6E0835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32781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569AB"/>
    <w:rsid w:val="00B56BC2"/>
    <w:rsid w:val="00B76A83"/>
    <w:rsid w:val="00BA5B40"/>
    <w:rsid w:val="00BD0206"/>
    <w:rsid w:val="00BE1D0B"/>
    <w:rsid w:val="00C2098A"/>
    <w:rsid w:val="00C5444A"/>
    <w:rsid w:val="00C612DA"/>
    <w:rsid w:val="00C62C50"/>
    <w:rsid w:val="00C7741E"/>
    <w:rsid w:val="00C875AB"/>
    <w:rsid w:val="00CA3DF1"/>
    <w:rsid w:val="00CA42D7"/>
    <w:rsid w:val="00CA4581"/>
    <w:rsid w:val="00CE18D5"/>
    <w:rsid w:val="00D04109"/>
    <w:rsid w:val="00D97A41"/>
    <w:rsid w:val="00DB4C7D"/>
    <w:rsid w:val="00DD3CF6"/>
    <w:rsid w:val="00DD6416"/>
    <w:rsid w:val="00DF4E0A"/>
    <w:rsid w:val="00E02DCD"/>
    <w:rsid w:val="00E114B6"/>
    <w:rsid w:val="00E12C60"/>
    <w:rsid w:val="00E22E87"/>
    <w:rsid w:val="00E57630"/>
    <w:rsid w:val="00E86C2B"/>
    <w:rsid w:val="00E96333"/>
    <w:rsid w:val="00EB2D52"/>
    <w:rsid w:val="00ED2AAF"/>
    <w:rsid w:val="00EF7CC9"/>
    <w:rsid w:val="00F207C0"/>
    <w:rsid w:val="00F20AE5"/>
    <w:rsid w:val="00F47E97"/>
    <w:rsid w:val="00F645C7"/>
    <w:rsid w:val="00FA3292"/>
    <w:rsid w:val="00FA66EB"/>
    <w:rsid w:val="00FB0EC9"/>
    <w:rsid w:val="00FE3A2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D2AAF"/>
    <w:rPr>
      <w:rFonts w:ascii="Times New Roman" w:hAnsi="Times New Roman"/>
    </w:rPr>
  </w:style>
  <w:style w:type="paragraph" w:styleId="Cmsor1">
    <w:name w:val="heading 1"/>
    <w:basedOn w:val="Norml"/>
    <w:link w:val="Cmsor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Cmsor4">
    <w:name w:val="heading 4"/>
    <w:basedOn w:val="Norml"/>
    <w:link w:val="Cmsor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Rcsostblzat">
    <w:name w:val="Table Grid"/>
    <w:basedOn w:val="Normltblzat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98"/>
    <w:qFormat/>
    <w:rsid w:val="00ED2AAF"/>
    <w:pPr>
      <w:spacing w:line="240" w:lineRule="auto"/>
    </w:pPr>
    <w:rPr>
      <w:rFonts w:ascii="Times New Roman" w:hAnsi="Times New Roman"/>
    </w:rPr>
  </w:style>
  <w:style w:type="character" w:customStyle="1" w:styleId="Cmsor1Char">
    <w:name w:val="Címsor 1 Char"/>
    <w:basedOn w:val="Bekezdsalapbettpusa"/>
    <w:link w:val="Cmsor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Helyrzszveg">
    <w:name w:val="Placeholder Text"/>
    <w:basedOn w:val="Bekezdsalapbettpusa"/>
    <w:uiPriority w:val="99"/>
    <w:semiHidden/>
    <w:rsid w:val="003D03E5"/>
    <w:rPr>
      <w:color w:val="595959" w:themeColor="text1" w:themeTint="A6"/>
    </w:rPr>
  </w:style>
  <w:style w:type="character" w:customStyle="1" w:styleId="Cmsor4Char">
    <w:name w:val="Címsor 4 Char"/>
    <w:basedOn w:val="Bekezdsalapbettpusa"/>
    <w:link w:val="Cmsor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lfej">
    <w:name w:val="header"/>
    <w:basedOn w:val="Norml"/>
    <w:link w:val="lfejChar"/>
    <w:uiPriority w:val="99"/>
    <w:unhideWhenUsed/>
    <w:rsid w:val="0088504C"/>
    <w:pPr>
      <w:spacing w:line="240" w:lineRule="auto"/>
    </w:pPr>
  </w:style>
  <w:style w:type="paragraph" w:customStyle="1" w:styleId="Monogram">
    <w:name w:val="Monogram"/>
    <w:basedOn w:val="Norml"/>
    <w:next w:val="Cmsor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lfejChar">
    <w:name w:val="Élőfej Char"/>
    <w:basedOn w:val="Bekezdsalapbettpusa"/>
    <w:link w:val="lfej"/>
    <w:uiPriority w:val="99"/>
    <w:rsid w:val="0088504C"/>
  </w:style>
  <w:style w:type="paragraph" w:styleId="llb">
    <w:name w:val="footer"/>
    <w:basedOn w:val="Norml"/>
    <w:link w:val="llb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llbChar">
    <w:name w:val="Élőláb Char"/>
    <w:basedOn w:val="Bekezdsalapbettpusa"/>
    <w:link w:val="llb"/>
    <w:uiPriority w:val="99"/>
    <w:rsid w:val="0088504C"/>
    <w:rPr>
      <w:rFonts w:asciiTheme="majorHAnsi" w:hAnsiTheme="majorHAnsi"/>
      <w:cap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lcmChar">
    <w:name w:val="Alcím Char"/>
    <w:basedOn w:val="Bekezdsalapbettpusa"/>
    <w:link w:val="Alcm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A75F6"/>
    <w:rPr>
      <w:rFonts w:ascii="Segoe UI" w:hAnsi="Segoe UI" w:cs="Segoe UI"/>
      <w:szCs w:val="18"/>
    </w:rPr>
  </w:style>
  <w:style w:type="paragraph" w:styleId="Irodalomjegyzk">
    <w:name w:val="Bibliography"/>
    <w:basedOn w:val="Norml"/>
    <w:next w:val="Norml"/>
    <w:uiPriority w:val="37"/>
    <w:semiHidden/>
    <w:unhideWhenUsed/>
    <w:rsid w:val="00AA75F6"/>
  </w:style>
  <w:style w:type="paragraph" w:styleId="Szvegblokk">
    <w:name w:val="Block Text"/>
    <w:basedOn w:val="Norm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Szvegtrzs">
    <w:name w:val="Body Text"/>
    <w:basedOn w:val="Norml"/>
    <w:link w:val="SzvegtrzsChar"/>
    <w:uiPriority w:val="99"/>
    <w:semiHidden/>
    <w:unhideWhenUsed/>
    <w:rsid w:val="00AA75F6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AA75F6"/>
  </w:style>
  <w:style w:type="paragraph" w:styleId="Szvegtrzs2">
    <w:name w:val="Body Text 2"/>
    <w:basedOn w:val="Norml"/>
    <w:link w:val="Szvegtrzs2Char"/>
    <w:uiPriority w:val="99"/>
    <w:semiHidden/>
    <w:unhideWhenUsed/>
    <w:rsid w:val="00AA75F6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AA75F6"/>
  </w:style>
  <w:style w:type="paragraph" w:styleId="Szvegtrzs3">
    <w:name w:val="Body Text 3"/>
    <w:basedOn w:val="Norml"/>
    <w:link w:val="Szvegtrzs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AA75F6"/>
    <w:rPr>
      <w:szCs w:val="16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AA75F6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AA75F6"/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AA75F6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AA75F6"/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AA75F6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AA75F6"/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AA75F6"/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AA75F6"/>
    <w:rPr>
      <w:szCs w:val="16"/>
    </w:rPr>
  </w:style>
  <w:style w:type="character" w:styleId="Knyvcme">
    <w:name w:val="Book Title"/>
    <w:basedOn w:val="Bekezdsalapbettpusa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Befejezs">
    <w:name w:val="Closing"/>
    <w:basedOn w:val="Norml"/>
    <w:link w:val="Befejezs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AA75F6"/>
  </w:style>
  <w:style w:type="table" w:styleId="Sznesrcs">
    <w:name w:val="Colorful Grid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zneslista">
    <w:name w:val="Colorful List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znesrnykols">
    <w:name w:val="Colorful Shading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AA75F6"/>
    <w:rPr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A75F6"/>
    <w:rPr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A75F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A75F6"/>
    <w:rPr>
      <w:b/>
      <w:bCs/>
      <w:szCs w:val="20"/>
    </w:rPr>
  </w:style>
  <w:style w:type="table" w:styleId="Sttlista">
    <w:name w:val="Dark List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tum">
    <w:name w:val="Date"/>
    <w:basedOn w:val="Norml"/>
    <w:next w:val="Norml"/>
    <w:link w:val="DtumChar"/>
    <w:uiPriority w:val="99"/>
    <w:semiHidden/>
    <w:unhideWhenUsed/>
    <w:rsid w:val="00AA75F6"/>
  </w:style>
  <w:style w:type="character" w:customStyle="1" w:styleId="DtumChar">
    <w:name w:val="Dátum Char"/>
    <w:basedOn w:val="Bekezdsalapbettpusa"/>
    <w:link w:val="Dtum"/>
    <w:uiPriority w:val="99"/>
    <w:semiHidden/>
    <w:rsid w:val="00AA75F6"/>
  </w:style>
  <w:style w:type="paragraph" w:styleId="Dokumentumtrkp">
    <w:name w:val="Document Map"/>
    <w:basedOn w:val="Norml"/>
    <w:link w:val="Dokumentumtrk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AA75F6"/>
    <w:rPr>
      <w:rFonts w:ascii="Segoe UI" w:hAnsi="Segoe UI" w:cs="Segoe UI"/>
      <w:szCs w:val="16"/>
    </w:rPr>
  </w:style>
  <w:style w:type="paragraph" w:styleId="E-mailalrsa">
    <w:name w:val="E-mail Signature"/>
    <w:basedOn w:val="Norml"/>
    <w:link w:val="E-mailalrsaChar"/>
    <w:uiPriority w:val="99"/>
    <w:semiHidden/>
    <w:unhideWhenUsed/>
    <w:rsid w:val="00AA75F6"/>
    <w:pPr>
      <w:spacing w:line="240" w:lineRule="auto"/>
    </w:pPr>
  </w:style>
  <w:style w:type="character" w:customStyle="1" w:styleId="E-mailalrsaChar">
    <w:name w:val="E-mail aláírása Char"/>
    <w:basedOn w:val="Bekezdsalapbettpusa"/>
    <w:link w:val="E-mailalrsa"/>
    <w:uiPriority w:val="99"/>
    <w:semiHidden/>
    <w:rsid w:val="00AA75F6"/>
  </w:style>
  <w:style w:type="character" w:styleId="Kiemels">
    <w:name w:val="Emphasis"/>
    <w:basedOn w:val="Bekezdsalapbettpusa"/>
    <w:uiPriority w:val="10"/>
    <w:semiHidden/>
    <w:unhideWhenUsed/>
    <w:rsid w:val="00AA75F6"/>
    <w:rPr>
      <w:i/>
      <w:iCs/>
    </w:rPr>
  </w:style>
  <w:style w:type="character" w:styleId="Vgjegyzet-hivatkozs">
    <w:name w:val="endnote reference"/>
    <w:basedOn w:val="Bekezdsalapbettpusa"/>
    <w:uiPriority w:val="99"/>
    <w:semiHidden/>
    <w:unhideWhenUsed/>
    <w:rsid w:val="00AA75F6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AA75F6"/>
    <w:rPr>
      <w:szCs w:val="20"/>
    </w:rPr>
  </w:style>
  <w:style w:type="paragraph" w:styleId="Bortkcm">
    <w:name w:val="envelope address"/>
    <w:basedOn w:val="Norm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AA75F6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75F6"/>
    <w:rPr>
      <w:szCs w:val="20"/>
    </w:rPr>
  </w:style>
  <w:style w:type="table" w:styleId="Tblzatrcsos1vilgos">
    <w:name w:val="Grid Table 1 Light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Cmsor5Char">
    <w:name w:val="Címsor 5 Char"/>
    <w:basedOn w:val="Bekezdsalapbettpusa"/>
    <w:link w:val="Cmsor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-mozaiksz">
    <w:name w:val="HTML Acronym"/>
    <w:basedOn w:val="Bekezdsalapbettpusa"/>
    <w:uiPriority w:val="99"/>
    <w:semiHidden/>
    <w:unhideWhenUsed/>
    <w:rsid w:val="00AA75F6"/>
  </w:style>
  <w:style w:type="paragraph" w:styleId="HTML-cm">
    <w:name w:val="HTML Address"/>
    <w:basedOn w:val="Norml"/>
    <w:link w:val="HTML-cm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AA75F6"/>
    <w:rPr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AA75F6"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AA75F6"/>
    <w:rPr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A75F6"/>
    <w:rPr>
      <w:rFonts w:ascii="Consolas" w:hAnsi="Consolas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AA75F6"/>
    <w:rPr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AA75F6"/>
    <w:rPr>
      <w:color w:val="0563C1" w:themeColor="hyperlink"/>
      <w:u w:val="single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3D03E5"/>
    <w:rPr>
      <w:i/>
      <w:iCs/>
      <w:color w:val="D01818" w:themeColor="accent1" w:themeShade="BF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Vilgosrcs">
    <w:name w:val="Light Grid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Vilgoslista">
    <w:name w:val="Light List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AA75F6"/>
  </w:style>
  <w:style w:type="paragraph" w:styleId="Lista">
    <w:name w:val="List"/>
    <w:basedOn w:val="Norm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AA75F6"/>
    <w:pPr>
      <w:ind w:left="1800" w:hanging="360"/>
      <w:contextualSpacing/>
    </w:pPr>
  </w:style>
  <w:style w:type="paragraph" w:styleId="Felsorols">
    <w:name w:val="List Bullet"/>
    <w:basedOn w:val="Norm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Szmozottlista">
    <w:name w:val="List Number"/>
    <w:basedOn w:val="Norm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aszerbekezds">
    <w:name w:val="List Paragraph"/>
    <w:basedOn w:val="Norml"/>
    <w:uiPriority w:val="34"/>
    <w:semiHidden/>
    <w:unhideWhenUsed/>
    <w:qFormat/>
    <w:rsid w:val="00AA75F6"/>
    <w:pPr>
      <w:ind w:left="720"/>
      <w:contextualSpacing/>
    </w:pPr>
  </w:style>
  <w:style w:type="table" w:styleId="Listaszertblzat1vilgos">
    <w:name w:val="List Table 1 Light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AA75F6"/>
    <w:rPr>
      <w:rFonts w:ascii="Consolas" w:hAnsi="Consolas"/>
      <w:szCs w:val="20"/>
    </w:rPr>
  </w:style>
  <w:style w:type="table" w:styleId="Kzepesrcs1">
    <w:name w:val="Medium Grid 1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Kzepeslista1">
    <w:name w:val="Medium List 1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zenetfej">
    <w:name w:val="Message Header"/>
    <w:basedOn w:val="Norml"/>
    <w:link w:val="zenetfej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Normlbehzs">
    <w:name w:val="Normal Indent"/>
    <w:basedOn w:val="Norml"/>
    <w:uiPriority w:val="99"/>
    <w:semiHidden/>
    <w:unhideWhenUsed/>
    <w:rsid w:val="00AA75F6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AA75F6"/>
    <w:pPr>
      <w:spacing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AA75F6"/>
  </w:style>
  <w:style w:type="character" w:styleId="Oldalszm">
    <w:name w:val="page number"/>
    <w:basedOn w:val="Bekezdsalapbettpusa"/>
    <w:uiPriority w:val="99"/>
    <w:semiHidden/>
    <w:unhideWhenUsed/>
    <w:rsid w:val="00AA75F6"/>
  </w:style>
  <w:style w:type="table" w:styleId="Tblzategyszer1">
    <w:name w:val="Plain Table 1"/>
    <w:basedOn w:val="Normltblzat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AA75F6"/>
    <w:rPr>
      <w:rFonts w:ascii="Consolas" w:hAnsi="Consolas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AA75F6"/>
    <w:rPr>
      <w:i/>
      <w:iCs/>
      <w:color w:val="404040" w:themeColor="text1" w:themeTint="BF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AA75F6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AA75F6"/>
  </w:style>
  <w:style w:type="paragraph" w:styleId="Alrs">
    <w:name w:val="Signature"/>
    <w:basedOn w:val="Norml"/>
    <w:link w:val="Alrs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AA75F6"/>
  </w:style>
  <w:style w:type="character" w:styleId="Kiemels2">
    <w:name w:val="Strong"/>
    <w:basedOn w:val="Bekezdsalapbettpusa"/>
    <w:uiPriority w:val="22"/>
    <w:semiHidden/>
    <w:unhideWhenUsed/>
    <w:qFormat/>
    <w:rsid w:val="00AA75F6"/>
    <w:rPr>
      <w:b/>
      <w:bCs/>
    </w:rPr>
  </w:style>
  <w:style w:type="character" w:styleId="Finomkiemels">
    <w:name w:val="Subtle Emphasis"/>
    <w:basedOn w:val="Bekezdsalapbettpusa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rhatstblzat1">
    <w:name w:val="Table 3D effects 1"/>
    <w:basedOn w:val="Normltblzat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aszertblzat1">
    <w:name w:val="Table List 1"/>
    <w:basedOn w:val="Normltblzat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AA75F6"/>
    <w:pPr>
      <w:ind w:left="220" w:hanging="220"/>
    </w:pPr>
  </w:style>
  <w:style w:type="paragraph" w:styleId="brajegyzk">
    <w:name w:val="table of figures"/>
    <w:basedOn w:val="Norml"/>
    <w:next w:val="Norml"/>
    <w:uiPriority w:val="99"/>
    <w:semiHidden/>
    <w:unhideWhenUsed/>
    <w:rsid w:val="00AA75F6"/>
  </w:style>
  <w:style w:type="table" w:styleId="Profitblzat">
    <w:name w:val="Table Professional"/>
    <w:basedOn w:val="Normltblzat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ivatkozsjegyzk-fej">
    <w:name w:val="toa heading"/>
    <w:basedOn w:val="Norml"/>
    <w:next w:val="Norm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AA75F6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AA75F6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AA75F6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AA75F6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AA75F6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AA75F6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AA75F6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AA75F6"/>
    <w:pPr>
      <w:spacing w:after="100"/>
      <w:ind w:left="1540"/>
    </w:pPr>
  </w:style>
  <w:style w:type="paragraph" w:styleId="TJ9">
    <w:name w:val="toc 9"/>
    <w:basedOn w:val="Norml"/>
    <w:next w:val="Norml"/>
    <w:autoRedefine/>
    <w:uiPriority w:val="39"/>
    <w:semiHidden/>
    <w:unhideWhenUsed/>
    <w:rsid w:val="00AA75F6"/>
    <w:pPr>
      <w:spacing w:after="100"/>
      <w:ind w:left="176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iscsakM\AppData\Roaming\Microsoft\Templates\Professzion&#225;lis%20&#246;n&#233;letrajz,%20a%20MOO%20terve%20alapj&#225;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257DA262644E68912882CAF947CB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627211-9763-4A48-8FD5-6DE4916A41AC}"/>
      </w:docPartPr>
      <w:docPartBody>
        <w:p w:rsidR="00000000" w:rsidRDefault="00EB573B">
          <w:pPr>
            <w:pStyle w:val="5F257DA262644E68912882CAF947CB27"/>
          </w:pPr>
          <w:r w:rsidRPr="00ED2AAF">
            <w:rPr>
              <w:lang w:bidi="hu"/>
            </w:rPr>
            <w:t>Célkitűzés</w:t>
          </w:r>
        </w:p>
      </w:docPartBody>
    </w:docPart>
    <w:docPart>
      <w:docPartPr>
        <w:name w:val="A314BE496AAB41018B4E3C430B5E13E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2F53828-8D11-437A-A8F0-DDC738424CC6}"/>
      </w:docPartPr>
      <w:docPartBody>
        <w:p w:rsidR="00000000" w:rsidRDefault="00EB573B">
          <w:pPr>
            <w:pStyle w:val="A314BE496AAB41018B4E3C430B5E13E0"/>
          </w:pPr>
          <w:r w:rsidRPr="00ED2AAF">
            <w:rPr>
              <w:lang w:bidi="hu"/>
            </w:rPr>
            <w:t>Az Ön neve</w:t>
          </w:r>
        </w:p>
      </w:docPartBody>
    </w:docPart>
    <w:docPart>
      <w:docPartPr>
        <w:name w:val="157FEBCB48D047299D971DB0AC12531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C4E0E13-85FE-4472-A4EF-002B933294D6}"/>
      </w:docPartPr>
      <w:docPartBody>
        <w:p w:rsidR="00000000" w:rsidRDefault="00EB573B">
          <w:pPr>
            <w:pStyle w:val="157FEBCB48D047299D971DB0AC125312"/>
          </w:pPr>
          <w:r w:rsidRPr="00ED2AAF">
            <w:rPr>
              <w:lang w:bidi="hu"/>
            </w:rPr>
            <w:t>Szakma vagy ágazat</w:t>
          </w:r>
        </w:p>
      </w:docPartBody>
    </w:docPart>
    <w:docPart>
      <w:docPartPr>
        <w:name w:val="094B2E67FD0B4E159074EFD4C51A2BE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BDFBC8D-C3FE-4C74-A7FA-5C4B1BEDBBB2}"/>
      </w:docPartPr>
      <w:docPartBody>
        <w:p w:rsidR="00000000" w:rsidRDefault="00EB573B">
          <w:pPr>
            <w:pStyle w:val="094B2E67FD0B4E159074EFD4C51A2BED"/>
          </w:pPr>
          <w:r w:rsidRPr="00ED2AAF">
            <w:rPr>
              <w:lang w:bidi="hu"/>
            </w:rPr>
            <w:t>Egyéb</w:t>
          </w:r>
          <w:r w:rsidRPr="00ED2AAF">
            <w:rPr>
              <w:lang w:bidi="hu"/>
            </w:rPr>
            <w:t xml:space="preserve"> online felületek hivatkozása: Portfólió/webhely/blog</w:t>
          </w:r>
        </w:p>
      </w:docPartBody>
    </w:docPart>
    <w:docPart>
      <w:docPartPr>
        <w:name w:val="4520EAAF26E24F0E8B8A5B5953AD47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2E82E3-BA0F-46B4-BEA8-1541F5525C2A}"/>
      </w:docPartPr>
      <w:docPartBody>
        <w:p w:rsidR="00000000" w:rsidRDefault="00EB573B">
          <w:pPr>
            <w:pStyle w:val="4520EAAF26E24F0E8B8A5B5953AD47D4"/>
          </w:pPr>
          <w:r w:rsidRPr="00ED2AAF">
            <w:rPr>
              <w:lang w:bidi="hu"/>
            </w:rPr>
            <w:t>Intézmény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3B"/>
    <w:rsid w:val="00EB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1D36245F4DD6434A893A13979DFADF4E">
    <w:name w:val="1D36245F4DD6434A893A13979DFADF4E"/>
  </w:style>
  <w:style w:type="paragraph" w:customStyle="1" w:styleId="5F257DA262644E68912882CAF947CB27">
    <w:name w:val="5F257DA262644E68912882CAF947CB27"/>
  </w:style>
  <w:style w:type="paragraph" w:customStyle="1" w:styleId="DE5BE3FBCA4744BBBCBD966471241BBB">
    <w:name w:val="DE5BE3FBCA4744BBBCBD966471241BBB"/>
  </w:style>
  <w:style w:type="paragraph" w:customStyle="1" w:styleId="892EB804BDD04384B1FDA658D04D3542">
    <w:name w:val="892EB804BDD04384B1FDA658D04D3542"/>
  </w:style>
  <w:style w:type="paragraph" w:customStyle="1" w:styleId="F94BAFC1043441A1AB67ABC76DEE41F5">
    <w:name w:val="F94BAFC1043441A1AB67ABC76DEE41F5"/>
  </w:style>
  <w:style w:type="paragraph" w:customStyle="1" w:styleId="A314BE496AAB41018B4E3C430B5E13E0">
    <w:name w:val="A314BE496AAB41018B4E3C430B5E13E0"/>
  </w:style>
  <w:style w:type="paragraph" w:customStyle="1" w:styleId="157FEBCB48D047299D971DB0AC125312">
    <w:name w:val="157FEBCB48D047299D971DB0AC125312"/>
  </w:style>
  <w:style w:type="paragraph" w:customStyle="1" w:styleId="094B2E67FD0B4E159074EFD4C51A2BED">
    <w:name w:val="094B2E67FD0B4E159074EFD4C51A2BED"/>
  </w:style>
  <w:style w:type="paragraph" w:customStyle="1" w:styleId="D19DB0DDB9214D3BA8F2540161356241">
    <w:name w:val="D19DB0DDB9214D3BA8F2540161356241"/>
  </w:style>
  <w:style w:type="paragraph" w:customStyle="1" w:styleId="07E895DC094541F881B8653086BC79F9">
    <w:name w:val="07E895DC094541F881B8653086BC79F9"/>
  </w:style>
  <w:style w:type="paragraph" w:customStyle="1" w:styleId="AF76FCE0AE9F4CD2878B221E85D5E56D">
    <w:name w:val="AF76FCE0AE9F4CD2878B221E85D5E56D"/>
  </w:style>
  <w:style w:type="paragraph" w:customStyle="1" w:styleId="6753E7D1336E41D990BA07FBA4D1E1C2">
    <w:name w:val="6753E7D1336E41D990BA07FBA4D1E1C2"/>
  </w:style>
  <w:style w:type="paragraph" w:customStyle="1" w:styleId="59A158B0857546E1B177967619666653">
    <w:name w:val="59A158B0857546E1B177967619666653"/>
  </w:style>
  <w:style w:type="paragraph" w:customStyle="1" w:styleId="3E0212FFD67F4FED8AF7F09154BF54D6">
    <w:name w:val="3E0212FFD67F4FED8AF7F09154BF54D6"/>
  </w:style>
  <w:style w:type="paragraph" w:customStyle="1" w:styleId="D5A4A83CC2B4487CBB894E11BA092491">
    <w:name w:val="D5A4A83CC2B4487CBB894E11BA092491"/>
  </w:style>
  <w:style w:type="paragraph" w:customStyle="1" w:styleId="E2B899E36AE649A8BA80332CE71CA208">
    <w:name w:val="E2B899E36AE649A8BA80332CE71CA208"/>
  </w:style>
  <w:style w:type="paragraph" w:customStyle="1" w:styleId="97D4E9090EA04F7797B8C231E8950EFC">
    <w:name w:val="97D4E9090EA04F7797B8C231E8950EFC"/>
  </w:style>
  <w:style w:type="paragraph" w:customStyle="1" w:styleId="4D50D031EE7946B3BA575E71884E68B9">
    <w:name w:val="4D50D031EE7946B3BA575E71884E68B9"/>
  </w:style>
  <w:style w:type="paragraph" w:customStyle="1" w:styleId="D0A0706F838B4054A1A9BAA21260E234">
    <w:name w:val="D0A0706F838B4054A1A9BAA21260E234"/>
  </w:style>
  <w:style w:type="paragraph" w:customStyle="1" w:styleId="A25EDD6BFF5E45B781D4359153999A18">
    <w:name w:val="A25EDD6BFF5E45B781D4359153999A18"/>
  </w:style>
  <w:style w:type="paragraph" w:customStyle="1" w:styleId="6F1AF150C9634A5EA10EA6ECCF44FBAF">
    <w:name w:val="6F1AF150C9634A5EA10EA6ECCF44FBAF"/>
  </w:style>
  <w:style w:type="paragraph" w:customStyle="1" w:styleId="1E5D3E9DF772417CBEA60F09E3F78BB9">
    <w:name w:val="1E5D3E9DF772417CBEA60F09E3F78BB9"/>
  </w:style>
  <w:style w:type="paragraph" w:customStyle="1" w:styleId="9D4CDFF7C90648FCB91D742AE4165B39">
    <w:name w:val="9D4CDFF7C90648FCB91D742AE4165B39"/>
  </w:style>
  <w:style w:type="paragraph" w:customStyle="1" w:styleId="1C97FA94100445439978E6563C9BC84F">
    <w:name w:val="1C97FA94100445439978E6563C9BC84F"/>
  </w:style>
  <w:style w:type="paragraph" w:customStyle="1" w:styleId="CF9FCD13E05B4C81B74FC8B4904EA006">
    <w:name w:val="CF9FCD13E05B4C81B74FC8B4904EA006"/>
  </w:style>
  <w:style w:type="paragraph" w:customStyle="1" w:styleId="F4061D8AD58A44C5A26CC0C84ECD0C10">
    <w:name w:val="F4061D8AD58A44C5A26CC0C84ECD0C10"/>
  </w:style>
  <w:style w:type="paragraph" w:customStyle="1" w:styleId="4520EAAF26E24F0E8B8A5B5953AD47D4">
    <w:name w:val="4520EAAF26E24F0E8B8A5B5953AD47D4"/>
  </w:style>
  <w:style w:type="paragraph" w:customStyle="1" w:styleId="6EDEF7CB87DA41D2B3E270D94B2F561F">
    <w:name w:val="6EDEF7CB87DA41D2B3E270D94B2F561F"/>
  </w:style>
  <w:style w:type="paragraph" w:customStyle="1" w:styleId="C1CEA4717B6E430790979167CB310550">
    <w:name w:val="C1CEA4717B6E430790979167CB310550"/>
  </w:style>
  <w:style w:type="paragraph" w:customStyle="1" w:styleId="AC9F9EFA8AB74FF08FAFA90783D014C0">
    <w:name w:val="AC9F9EFA8AB74FF08FAFA90783D014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Professzionális önéletrajz, a MOO terve alapján</Template>
  <TotalTime>0</TotalTime>
  <Pages>1</Pages>
  <Words>127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Távközlés</dc:subject>
  <dc:creator/>
  <cp:keywords/>
  <dc:description>portfólió</dc:description>
  <cp:lastModifiedBy/>
  <cp:revision>1</cp:revision>
  <dcterms:created xsi:type="dcterms:W3CDTF">2024-04-03T08:18:00Z</dcterms:created>
  <dcterms:modified xsi:type="dcterms:W3CDTF">2024-04-03T10:15:00Z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